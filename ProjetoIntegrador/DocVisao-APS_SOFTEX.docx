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Content>
        <w:p w:rsidR="00A2420E" w:rsidRDefault="00A2420E" w14:paraId="30249600" w14:textId="77777777">
          <w:pPr>
            <w:rPr>
              <w:lang w:val="pt-BR"/>
            </w:rPr>
          </w:pPr>
        </w:p>
        <w:p w:rsidR="00A5771D" w:rsidRDefault="00A5771D" w14:paraId="069B5778" w14:textId="77777777">
          <w:pPr>
            <w:rPr>
              <w:lang w:val="pt-BR"/>
            </w:rPr>
          </w:pPr>
        </w:p>
        <w:p w:rsidRPr="000F0684" w:rsidR="00A5771D" w:rsidRDefault="00A5771D" w14:paraId="1077456D" w14:textId="77777777">
          <w:pPr>
            <w:rPr>
              <w:lang w:val="pt-BR"/>
            </w:rPr>
          </w:pPr>
        </w:p>
        <w:tbl>
          <w:tblPr>
            <w:tblpPr w:leftFromText="187" w:rightFromText="187" w:vertAnchor="page" w:horzAnchor="margin" w:tblpXSpec="right" w:tblpY="2671"/>
            <w:tblW w:w="3501" w:type="pct"/>
            <w:tblBorders>
              <w:top w:val="single" w:color="9BBB59" w:themeColor="accent3" w:sz="36" w:space="0"/>
              <w:insideH w:val="single" w:color="9BBB59" w:themeColor="accent3" w:sz="36" w:space="0"/>
              <w:insideV w:val="single" w:color="9BBB59" w:themeColor="accent3" w:sz="36" w:space="0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15"/>
          </w:tblGrid>
          <w:tr w:rsidRPr="00BF3BAE" w:rsidR="00A2420E" w:rsidTr="5C83D058" w14:paraId="3D8D59C9" w14:textId="77777777">
            <w:sdt>
              <w:sdtPr>
                <w:rPr>
                  <w:rFonts w:ascii="Trebuchet MS" w:hAnsi="Trebuchet MS" w:eastAsiaTheme="majorEastAsia" w:cstheme="majorBidi"/>
                  <w:color w:val="1F497D" w:themeColor="text2"/>
                  <w:sz w:val="56"/>
                  <w:szCs w:val="56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color="E36C0A" w:themeColor="accent6" w:themeShade="BF" w:sz="36" w:space="0"/>
                      <w:bottom w:val="single" w:color="E36C0A" w:themeColor="accent6" w:themeShade="BF" w:sz="36" w:space="0"/>
                    </w:tcBorders>
                    <w:shd w:val="clear" w:color="auto" w:fill="auto"/>
                    <w:tcMar/>
                  </w:tcPr>
                  <w:p w:rsidRPr="00BF3BAE" w:rsidR="00A2420E" w:rsidP="5C83D058" w:rsidRDefault="00A2420E" w14:paraId="4AAF2E3B" w14:textId="77777777" w14:noSpellErr="1">
                    <w:pPr>
                      <w:pStyle w:val="SemEspaamento"/>
                      <w:rPr>
                        <w:rFonts w:ascii="Trebuchet MS" w:hAnsi="Trebuchet MS" w:eastAsia="" w:cs="" w:eastAsiaTheme="majorEastAsia" w:cstheme="majorBidi"/>
                        <w:color w:val="000000" w:themeColor="text1" w:themeTint="FF" w:themeShade="FF"/>
                        <w:sz w:val="72"/>
                        <w:szCs w:val="72"/>
                      </w:rPr>
                    </w:pPr>
                    <w:r w:rsidRPr="5C83D058" w:rsidR="00A2420E">
                      <w:rPr>
                        <w:rFonts w:ascii="Trebuchet MS" w:hAnsi="Trebuchet MS" w:eastAsia="" w:cs="" w:eastAsiaTheme="majorEastAsia" w:cstheme="majorBidi"/>
                        <w:color w:val="1F497D" w:themeColor="text2" w:themeTint="FF" w:themeShade="FF"/>
                        <w:sz w:val="56"/>
                        <w:szCs w:val="56"/>
                      </w:rPr>
                      <w:t>Documento</w:t>
                    </w:r>
                    <w:r w:rsidRPr="5C83D058" w:rsidR="00A2420E">
                      <w:rPr>
                        <w:rFonts w:ascii="Trebuchet MS" w:hAnsi="Trebuchet MS" w:eastAsia="" w:cs="" w:eastAsiaTheme="majorEastAsia" w:cstheme="majorBidi"/>
                        <w:color w:val="1F497D" w:themeColor="text2" w:themeTint="FF" w:themeShade="FF"/>
                        <w:sz w:val="56"/>
                        <w:szCs w:val="56"/>
                      </w:rPr>
                      <w:t xml:space="preserve"> de </w:t>
                    </w:r>
                    <w:r w:rsidRPr="5C83D058" w:rsidR="00A2420E">
                      <w:rPr>
                        <w:rFonts w:ascii="Trebuchet MS" w:hAnsi="Trebuchet MS" w:eastAsia="" w:cs="" w:eastAsiaTheme="majorEastAsia" w:cstheme="majorBidi"/>
                        <w:color w:val="1F497D" w:themeColor="text2" w:themeTint="FF" w:themeShade="FF"/>
                        <w:sz w:val="56"/>
                        <w:szCs w:val="56"/>
                      </w:rPr>
                      <w:t>Visão</w:t>
                    </w:r>
                  </w:p>
                </w:tc>
              </w:sdtContent>
            </w:sdt>
          </w:tr>
          <w:tr w:rsidRPr="00EE3D4C" w:rsidR="00A2420E" w:rsidTr="5C83D058" w14:paraId="70D0DC83" w14:textId="77777777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color="E36C0A" w:themeColor="accent6" w:themeShade="BF" w:sz="36" w:space="0"/>
                      <w:bottom w:val="single" w:color="E36C0A" w:themeColor="accent6" w:themeShade="BF" w:sz="36" w:space="0"/>
                    </w:tcBorders>
                    <w:shd w:val="clear" w:color="auto" w:fill="auto"/>
                    <w:tcMar/>
                  </w:tcPr>
                  <w:p w:rsidRPr="000F0684" w:rsidR="00A2420E" w:rsidP="008E1218" w:rsidRDefault="008241AB" w14:paraId="72BA5161" w14:textId="77777777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Nome do projeto</w:t>
                    </w:r>
                  </w:p>
                </w:tc>
              </w:sdtContent>
            </w:sdt>
          </w:tr>
          <w:tr w:rsidRPr="00416589" w:rsidR="00A2420E" w:rsidTr="5C83D058" w14:paraId="254FD190" w14:textId="77777777">
            <w:tc>
              <w:tcPr>
                <w:tcW w:w="5000" w:type="pct"/>
                <w:tcBorders>
                  <w:top w:val="single" w:color="E36C0A" w:themeColor="accent6" w:themeShade="BF" w:sz="36" w:space="0"/>
                </w:tcBorders>
                <w:shd w:val="clear" w:color="auto" w:fill="auto"/>
                <w:tcMar/>
              </w:tcPr>
              <w:p w:rsidRPr="000F0684" w:rsidR="00A2420E" w:rsidP="008E1218" w:rsidRDefault="00416589" w14:paraId="17A88B8C" w14:textId="77777777">
                <w:pPr>
                  <w:rPr>
                    <w:b/>
                    <w:lang w:val="pt-BR"/>
                  </w:rPr>
                </w:pPr>
                <w:r>
                  <w:rPr>
                    <w:b/>
                    <w:lang w:val="pt-BR"/>
                  </w:rPr>
                  <w:t>Equipe</w:t>
                </w:r>
                <w:r w:rsidRPr="000F0684" w:rsidR="00A2420E">
                  <w:rPr>
                    <w:b/>
                    <w:lang w:val="pt-BR"/>
                  </w:rPr>
                  <w:t>:</w:t>
                </w:r>
              </w:p>
              <w:p w:rsidR="00A2420E" w:rsidP="008E1218" w:rsidRDefault="00416589" w14:paraId="37FE3A60" w14:textId="7777777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Fulano José da Silva</w:t>
                </w:r>
              </w:p>
              <w:p w:rsidRPr="000F0684" w:rsidR="00416589" w:rsidP="008E1218" w:rsidRDefault="00416589" w14:paraId="2F12376A" w14:textId="7777777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Maria José da Silva</w:t>
                </w:r>
              </w:p>
              <w:p w:rsidRPr="000F0684" w:rsidR="00A2420E" w:rsidP="008E1218" w:rsidRDefault="00A2420E" w14:paraId="68E49C5F" w14:textId="77777777">
                <w:pPr>
                  <w:rPr>
                    <w:lang w:val="pt-BR"/>
                  </w:rPr>
                </w:pPr>
              </w:p>
            </w:tc>
          </w:tr>
        </w:tbl>
        <w:p w:rsidR="008E1218" w:rsidRDefault="008E1218" w14:paraId="02274E1E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38EC8F58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6643F085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576F0F15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5AA280A1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272D7ED3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1767326E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6D066E44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2AC10B69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4ADF736A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795B9327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492943B7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4F17A9C2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59D84EFE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5A5B461B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7A9D5FDC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027363E7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1FCC3477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78057EC3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05DD0544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0B1FB016" w14:textId="77777777">
          <w:pPr>
            <w:widowControl/>
            <w:spacing w:line="240" w:lineRule="auto"/>
            <w:rPr>
              <w:lang w:val="pt-BR"/>
            </w:rPr>
          </w:pPr>
        </w:p>
        <w:p w:rsidR="008E1218" w:rsidRDefault="008E1218" w14:paraId="59B3002D" w14:textId="77777777">
          <w:pPr>
            <w:widowControl/>
            <w:spacing w:line="240" w:lineRule="auto"/>
            <w:rPr>
              <w:lang w:val="pt-BR"/>
            </w:rPr>
          </w:pPr>
        </w:p>
        <w:p w:rsidRPr="000F0684" w:rsidR="00A2420E" w:rsidRDefault="00000000" w14:paraId="431AA36D" w14:textId="77777777">
          <w:pPr>
            <w:widowControl/>
            <w:spacing w:line="240" w:lineRule="auto"/>
            <w:rPr>
              <w:lang w:val="pt-BR"/>
            </w:rPr>
          </w:pPr>
        </w:p>
      </w:sdtContent>
    </w:sdt>
    <w:p w:rsidRPr="000F0684" w:rsidR="00A2420E" w:rsidRDefault="00A2420E" w14:paraId="6FFC67B5" w14:textId="77777777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Pr="000F0684" w:rsidR="009109FA" w:rsidP="009109FA" w:rsidRDefault="009109FA" w14:paraId="41238629" w14:textId="77777777">
      <w:pPr>
        <w:pStyle w:val="Ttulo"/>
        <w:outlineLvl w:val="0"/>
        <w:rPr>
          <w:rFonts w:cs="Arial"/>
          <w:lang w:val="pt-BR"/>
        </w:rPr>
      </w:pPr>
      <w:bookmarkStart w:name="_Toc146729092" w:id="0"/>
      <w:r w:rsidRPr="000F0684">
        <w:rPr>
          <w:rFonts w:cs="Arial"/>
          <w:lang w:val="pt-BR"/>
        </w:rPr>
        <w:lastRenderedPageBreak/>
        <w:t>Histórico de Revisão</w:t>
      </w:r>
      <w:bookmarkEnd w:id="0"/>
    </w:p>
    <w:p w:rsidRPr="000F0684" w:rsidR="009109FA" w:rsidP="009109FA" w:rsidRDefault="009109FA" w14:paraId="0ADEB308" w14:textId="77777777">
      <w:pPr>
        <w:rPr>
          <w:rFonts w:cs="Arial"/>
          <w:lang w:val="pt-BR"/>
        </w:rPr>
      </w:pPr>
    </w:p>
    <w:tbl>
      <w:tblPr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Pr="000F0684" w:rsidR="009109FA" w:rsidTr="5C83D058" w14:paraId="59B1E331" w14:textId="77777777">
        <w:tc>
          <w:tcPr>
            <w:tcW w:w="1384" w:type="dxa"/>
            <w:shd w:val="clear" w:color="auto" w:fill="F79646" w:themeFill="accent6"/>
            <w:tcMar/>
          </w:tcPr>
          <w:p w:rsidRPr="000F0684" w:rsidR="009109FA" w:rsidP="002E4678" w:rsidRDefault="009109FA" w14:paraId="1C86EF1C" w14:textId="77777777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F79646" w:themeFill="accent6"/>
            <w:tcMar/>
          </w:tcPr>
          <w:p w:rsidRPr="000F0684" w:rsidR="009109FA" w:rsidP="002E4678" w:rsidRDefault="009109FA" w14:paraId="7F8FB74C" w14:textId="77777777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3543" w:type="dxa"/>
            <w:shd w:val="clear" w:color="auto" w:fill="F79646" w:themeFill="accent6"/>
            <w:tcMar/>
          </w:tcPr>
          <w:p w:rsidRPr="000F0684" w:rsidR="009109FA" w:rsidP="002E4678" w:rsidRDefault="009109FA" w14:paraId="4777CC4E" w14:textId="77777777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3159" w:type="dxa"/>
            <w:shd w:val="clear" w:color="auto" w:fill="F79646" w:themeFill="accent6"/>
            <w:tcMar/>
          </w:tcPr>
          <w:p w:rsidRPr="000F0684" w:rsidR="009109FA" w:rsidP="002E4678" w:rsidRDefault="009109FA" w14:paraId="59E5A32D" w14:textId="77777777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Pr="000F0684" w:rsidR="009109FA" w:rsidTr="5C83D058" w14:paraId="0067CC9E" w14:textId="77777777">
        <w:tc>
          <w:tcPr>
            <w:tcW w:w="1384" w:type="dxa"/>
            <w:tcMar/>
          </w:tcPr>
          <w:p w:rsidRPr="000F0684" w:rsidR="009109FA" w:rsidP="009109FA" w:rsidRDefault="008241AB" w14:paraId="1865B395" w14:textId="77777777">
            <w:pPr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</w:t>
            </w:r>
            <w:proofErr w:type="spellEnd"/>
            <w:r>
              <w:rPr>
                <w:rFonts w:cs="Arial"/>
                <w:lang w:val="pt-BR"/>
              </w:rPr>
              <w:t>/</w:t>
            </w:r>
            <w:proofErr w:type="spellStart"/>
            <w:r>
              <w:rPr>
                <w:rFonts w:cs="Arial"/>
                <w:lang w:val="pt-BR"/>
              </w:rPr>
              <w:t>xx</w:t>
            </w:r>
            <w:proofErr w:type="spellEnd"/>
            <w:r>
              <w:rPr>
                <w:rFonts w:cs="Arial"/>
                <w:lang w:val="pt-BR"/>
              </w:rPr>
              <w:t>/</w:t>
            </w:r>
            <w:proofErr w:type="spellStart"/>
            <w:r>
              <w:rPr>
                <w:rFonts w:cs="Arial"/>
                <w:lang w:val="pt-BR"/>
              </w:rPr>
              <w:t>xxxx</w:t>
            </w:r>
            <w:proofErr w:type="spellEnd"/>
          </w:p>
        </w:tc>
        <w:tc>
          <w:tcPr>
            <w:tcW w:w="1418" w:type="dxa"/>
            <w:tcMar/>
          </w:tcPr>
          <w:p w:rsidRPr="000F0684" w:rsidR="009109FA" w:rsidP="008241AB" w:rsidRDefault="009109FA" w14:paraId="10A71A5F" w14:textId="77777777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</w:t>
            </w:r>
            <w:r w:rsidR="008241AB">
              <w:rPr>
                <w:rFonts w:cs="Arial"/>
                <w:lang w:val="pt-BR"/>
              </w:rPr>
              <w:t>x</w:t>
            </w:r>
          </w:p>
        </w:tc>
        <w:tc>
          <w:tcPr>
            <w:tcW w:w="3543" w:type="dxa"/>
            <w:tcMar/>
          </w:tcPr>
          <w:p w:rsidRPr="000F0684" w:rsidR="009109FA" w:rsidP="002E4678" w:rsidRDefault="008241AB" w14:paraId="75AB6DAC" w14:textId="7777777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xxxxxxxxxxx</w:t>
            </w:r>
            <w:proofErr w:type="spellEnd"/>
          </w:p>
        </w:tc>
        <w:tc>
          <w:tcPr>
            <w:tcW w:w="3159" w:type="dxa"/>
            <w:tcMar/>
          </w:tcPr>
          <w:p w:rsidRPr="000F0684" w:rsidR="009109FA" w:rsidP="002E4678" w:rsidRDefault="008241AB" w14:paraId="4C9B6468" w14:textId="77777777">
            <w:pPr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xxxxxxxxxxxxxx</w:t>
            </w:r>
            <w:proofErr w:type="spellEnd"/>
          </w:p>
        </w:tc>
      </w:tr>
      <w:tr w:rsidRPr="000F0684" w:rsidR="009109FA" w:rsidTr="5C83D058" w14:paraId="6AE5B1FC" w14:textId="77777777">
        <w:tc>
          <w:tcPr>
            <w:tcW w:w="1384" w:type="dxa"/>
            <w:tcMar/>
          </w:tcPr>
          <w:p w:rsidRPr="000F0684" w:rsidR="009109FA" w:rsidP="009109FA" w:rsidRDefault="009109FA" w14:paraId="29216CEB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  <w:tcMar/>
          </w:tcPr>
          <w:p w:rsidRPr="000F0684" w:rsidR="009109FA" w:rsidP="002E4678" w:rsidRDefault="009109FA" w14:paraId="025C2A99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  <w:tcMar/>
          </w:tcPr>
          <w:p w:rsidRPr="000F0684" w:rsidR="009109FA" w:rsidP="009109FA" w:rsidRDefault="009109FA" w14:paraId="24DAEC6D" w14:textId="7777777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  <w:tcMar/>
          </w:tcPr>
          <w:p w:rsidRPr="000F0684" w:rsidR="009109FA" w:rsidP="002E4678" w:rsidRDefault="009109FA" w14:paraId="7DACD7F4" w14:textId="77777777">
            <w:pPr>
              <w:jc w:val="center"/>
              <w:rPr>
                <w:rFonts w:cs="Arial"/>
                <w:lang w:val="pt-BR"/>
              </w:rPr>
            </w:pPr>
          </w:p>
        </w:tc>
      </w:tr>
      <w:tr w:rsidRPr="000F0684" w:rsidR="009109FA" w:rsidTr="5C83D058" w14:paraId="5DAD41DF" w14:textId="77777777">
        <w:tc>
          <w:tcPr>
            <w:tcW w:w="1384" w:type="dxa"/>
            <w:tcMar/>
          </w:tcPr>
          <w:p w:rsidRPr="000F0684" w:rsidR="009109FA" w:rsidP="002E4678" w:rsidRDefault="009109FA" w14:paraId="08EA049D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  <w:tcMar/>
          </w:tcPr>
          <w:p w:rsidRPr="000F0684" w:rsidR="009109FA" w:rsidP="00E13AB9" w:rsidRDefault="009109FA" w14:paraId="14BFBC73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  <w:tcMar/>
          </w:tcPr>
          <w:p w:rsidRPr="000F0684" w:rsidR="009109FA" w:rsidP="002E4678" w:rsidRDefault="009109FA" w14:paraId="1AAD5136" w14:textId="7777777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  <w:tcMar/>
          </w:tcPr>
          <w:p w:rsidRPr="000F0684" w:rsidR="009109FA" w:rsidP="002E4678" w:rsidRDefault="009109FA" w14:paraId="06113866" w14:textId="77777777">
            <w:pPr>
              <w:jc w:val="center"/>
              <w:rPr>
                <w:rFonts w:cs="Arial"/>
                <w:lang w:val="pt-BR"/>
              </w:rPr>
            </w:pPr>
          </w:p>
        </w:tc>
      </w:tr>
      <w:tr w:rsidRPr="008F294B" w:rsidR="008F294B" w:rsidTr="5C83D058" w14:paraId="71E0035B" w14:textId="77777777">
        <w:tc>
          <w:tcPr>
            <w:tcW w:w="1384" w:type="dxa"/>
            <w:tcMar/>
          </w:tcPr>
          <w:p w:rsidR="008F294B" w:rsidP="002E4678" w:rsidRDefault="008F294B" w14:paraId="5AC4F747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  <w:tcMar/>
          </w:tcPr>
          <w:p w:rsidR="008F294B" w:rsidP="00FE4FC4" w:rsidRDefault="008F294B" w14:paraId="514F54E1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  <w:tcMar/>
          </w:tcPr>
          <w:p w:rsidR="008F294B" w:rsidP="002E4678" w:rsidRDefault="008F294B" w14:paraId="6B781FC4" w14:textId="7777777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  <w:tcMar/>
          </w:tcPr>
          <w:p w:rsidRPr="000F0684" w:rsidR="008F294B" w:rsidP="002E4678" w:rsidRDefault="008F294B" w14:paraId="7A678ED9" w14:textId="77777777">
            <w:pPr>
              <w:jc w:val="center"/>
              <w:rPr>
                <w:rFonts w:cs="Arial"/>
                <w:lang w:val="pt-BR"/>
              </w:rPr>
            </w:pPr>
          </w:p>
        </w:tc>
      </w:tr>
      <w:tr w:rsidRPr="008F294B" w:rsidR="00FE4FC4" w:rsidTr="5C83D058" w14:paraId="3285E937" w14:textId="77777777">
        <w:tc>
          <w:tcPr>
            <w:tcW w:w="1384" w:type="dxa"/>
            <w:tcMar/>
          </w:tcPr>
          <w:p w:rsidR="00FE4FC4" w:rsidP="002E4678" w:rsidRDefault="00FE4FC4" w14:paraId="39EDA2E2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  <w:tcMar/>
          </w:tcPr>
          <w:p w:rsidR="00FE4FC4" w:rsidP="00E13AB9" w:rsidRDefault="00FE4FC4" w14:paraId="6C8E966F" w14:textId="77777777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  <w:tcMar/>
          </w:tcPr>
          <w:p w:rsidR="00FE4FC4" w:rsidP="002E4678" w:rsidRDefault="00FE4FC4" w14:paraId="352E1477" w14:textId="77777777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  <w:tcMar/>
          </w:tcPr>
          <w:p w:rsidR="00FE4FC4" w:rsidP="002E4678" w:rsidRDefault="00FE4FC4" w14:paraId="43D3E1B0" w14:textId="77777777">
            <w:pPr>
              <w:jc w:val="center"/>
              <w:rPr>
                <w:rFonts w:cs="Arial"/>
                <w:lang w:val="pt-BR"/>
              </w:rPr>
            </w:pPr>
          </w:p>
        </w:tc>
      </w:tr>
    </w:tbl>
    <w:p w:rsidRPr="000F0684" w:rsidR="009109FA" w:rsidP="009109FA" w:rsidRDefault="009109FA" w14:paraId="5650B95F" w14:textId="77777777">
      <w:pPr>
        <w:rPr>
          <w:rFonts w:cs="Arial"/>
          <w:lang w:val="pt-BR"/>
        </w:rPr>
      </w:pPr>
    </w:p>
    <w:p w:rsidRPr="000F0684" w:rsidR="009109FA" w:rsidRDefault="009109FA" w14:paraId="71E45BE8" w14:textId="77777777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b w:val="0"/>
          <w:sz w:val="20"/>
          <w:lang w:val="pt-BR"/>
        </w:rPr>
        <w:id w:val="1843528"/>
        <w:docPartObj>
          <w:docPartGallery w:val="Table of Contents"/>
          <w:docPartUnique/>
        </w:docPartObj>
      </w:sdtPr>
      <w:sdtContent>
        <w:p w:rsidRPr="000F0684" w:rsidR="009109FA" w:rsidP="009109FA" w:rsidRDefault="009109FA" w14:paraId="60A6D0C9" w14:textId="77777777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:rsidR="005E5FBF" w:rsidRDefault="00F019F0" w14:paraId="70569186" w14:textId="3BFFBEE7">
          <w:pPr>
            <w:pStyle w:val="Sumrio1"/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0F0684">
            <w:rPr>
              <w:lang w:val="pt-BR"/>
            </w:rPr>
            <w:fldChar w:fldCharType="begin"/>
          </w:r>
          <w:r w:rsidRPr="000F0684" w:rsidR="009109FA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history="1" w:anchor="_Toc146729092">
            <w:r w:rsidRPr="001F3E5A" w:rsidR="005E5FBF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5E5FBF">
              <w:rPr>
                <w:noProof/>
                <w:webHidden/>
              </w:rPr>
              <w:tab/>
            </w:r>
            <w:r w:rsidR="005E5FBF">
              <w:rPr>
                <w:noProof/>
                <w:webHidden/>
              </w:rPr>
              <w:fldChar w:fldCharType="begin"/>
            </w:r>
            <w:r w:rsidR="005E5FBF">
              <w:rPr>
                <w:noProof/>
                <w:webHidden/>
              </w:rPr>
              <w:instrText xml:space="preserve"> PAGEREF _Toc146729092 \h </w:instrText>
            </w:r>
            <w:r w:rsidR="005E5FBF">
              <w:rPr>
                <w:noProof/>
                <w:webHidden/>
              </w:rPr>
            </w:r>
            <w:r w:rsidR="005E5FBF">
              <w:rPr>
                <w:noProof/>
                <w:webHidden/>
              </w:rPr>
              <w:fldChar w:fldCharType="separate"/>
            </w:r>
            <w:r w:rsidR="005E5FBF">
              <w:rPr>
                <w:noProof/>
                <w:webHidden/>
              </w:rPr>
              <w:t>2</w:t>
            </w:r>
            <w:r w:rsidR="005E5FBF"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4419C6C1" w14:textId="65B19B72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3">
            <w:r w:rsidRPr="001F3E5A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Introdução (Minimundo)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2BEAA45E" w14:textId="086AC220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4">
            <w:r w:rsidRPr="001F3E5A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63B08436" w14:textId="201A5B43">
          <w:pPr>
            <w:pStyle w:val="Sumrio2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5">
            <w:r w:rsidRPr="001F3E5A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05CCF233" w14:textId="5E6FAC34">
          <w:pPr>
            <w:pStyle w:val="Sumrio2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6">
            <w:r w:rsidRPr="001F3E5A">
              <w:rPr>
                <w:rStyle w:val="Hyperlink"/>
                <w:rFonts w:cs="Arial"/>
                <w:noProof/>
                <w:lang w:val="pt-BR"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22743531" w14:textId="15F7E4D5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7">
            <w:r w:rsidRPr="001F3E5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rFonts w:cs="Arial"/>
                <w:noProof/>
              </w:rPr>
              <w:t>Requisitos 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5F296826" w14:textId="3C418CBB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8">
            <w:r w:rsidRPr="001F3E5A">
              <w:rPr>
                <w:rStyle w:val="Hyperlink"/>
                <w:rFonts w:cs="Arial"/>
                <w:noProof/>
                <w:lang w:val="pt-BR"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528D615B" w14:textId="22E824B5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099">
            <w:r w:rsidRPr="001F3E5A">
              <w:rPr>
                <w:rStyle w:val="Hyperlink"/>
                <w:noProof/>
                <w:lang w:val="pt-BR"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14DCBAF3" w14:textId="5BB8050A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100">
            <w:r w:rsidRPr="001F3E5A">
              <w:rPr>
                <w:rStyle w:val="Hyperlink"/>
                <w:noProof/>
                <w:lang w:val="pt-BR"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72FCBC6A" w14:textId="3AC890F9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101">
            <w:r w:rsidRPr="001F3E5A">
              <w:rPr>
                <w:rStyle w:val="Hyperlink"/>
                <w:noProof/>
                <w:lang w:val="pt-BR"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64D51AED" w14:textId="54323FF9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102">
            <w:r w:rsidRPr="001F3E5A">
              <w:rPr>
                <w:rStyle w:val="Hyperlink"/>
                <w:noProof/>
                <w:lang w:val="pt-BR"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Diagrama de Estados (Da principal entidade de negócio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5E76F001" w14:textId="760B0B9A">
          <w:pPr>
            <w:pStyle w:val="Sumrio1"/>
            <w:tabs>
              <w:tab w:val="left" w:pos="432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103">
            <w:r w:rsidRPr="001F3E5A">
              <w:rPr>
                <w:rStyle w:val="Hyperlink"/>
                <w:noProof/>
                <w:lang w:val="pt-BR"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1F3E5A">
              <w:rPr>
                <w:rStyle w:val="Hyperlink"/>
                <w:noProof/>
                <w:lang w:val="pt-BR"/>
              </w:rPr>
              <w:t>Diagrama de Sequencia (Do principal caso de uso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BF" w:rsidRDefault="005E5FBF" w14:paraId="13E24483" w14:textId="2D933671">
          <w:pPr>
            <w:pStyle w:val="Sumrio1"/>
            <w:tabs>
              <w:tab w:val="left" w:pos="864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history="1" w:anchor="_Toc146729104">
            <w:r w:rsidRPr="001F3E5A">
              <w:rPr>
                <w:rStyle w:val="Hyperlink"/>
                <w:noProof/>
                <w:lang w:val="pt-BR"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 xml:space="preserve">   </w:t>
            </w:r>
            <w:r w:rsidRPr="001F3E5A">
              <w:rPr>
                <w:rStyle w:val="Hyperlink"/>
                <w:noProof/>
                <w:lang w:val="pt-BR"/>
              </w:rPr>
              <w:t>Diagra</w:t>
            </w:r>
            <w:r w:rsidRPr="001F3E5A">
              <w:rPr>
                <w:rStyle w:val="Hyperlink"/>
                <w:noProof/>
                <w:lang w:val="pt-BR"/>
              </w:rPr>
              <w:t>m</w:t>
            </w:r>
            <w:r w:rsidRPr="001F3E5A">
              <w:rPr>
                <w:rStyle w:val="Hyperlink"/>
                <w:noProof/>
                <w:lang w:val="pt-BR"/>
              </w:rPr>
              <w:t>as de Atividade (Para os três casos de uso mais importantes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0F0684" w:rsidR="009109FA" w:rsidRDefault="00F019F0" w14:paraId="221E0A6F" w14:textId="6A6B0983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:rsidRPr="000F0684" w:rsidR="00A2420E" w:rsidRDefault="00A2420E" w14:paraId="7582F88C" w14:textId="77777777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Pr="000F0684" w:rsidR="00822F6B" w:rsidRDefault="00B22272" w14:paraId="3C8603DA" w14:textId="77777777">
      <w:pPr>
        <w:pStyle w:val="Ttulo"/>
        <w:rPr>
          <w:lang w:val="pt-BR"/>
        </w:rPr>
      </w:pPr>
      <w:r>
        <w:rPr>
          <w:lang w:val="pt-BR"/>
        </w:rPr>
        <w:lastRenderedPageBreak/>
        <w:t>Nome do projeto</w:t>
      </w:r>
    </w:p>
    <w:p w:rsidRPr="000F0684" w:rsidR="00685AA7" w:rsidRDefault="00822F6B" w14:paraId="7C4E98BC" w14:textId="77777777">
      <w:pPr>
        <w:pStyle w:val="Ttulo"/>
        <w:rPr>
          <w:lang w:val="pt-BR"/>
        </w:rPr>
      </w:pPr>
      <w:r w:rsidRPr="000F0684">
        <w:rPr>
          <w:lang w:val="pt-BR"/>
        </w:rPr>
        <w:t>Documento de Visão</w:t>
      </w:r>
    </w:p>
    <w:p w:rsidRPr="000F0684" w:rsidR="00685AA7" w:rsidRDefault="0035352B" w14:paraId="6E465CA1" w14:textId="77777777">
      <w:pPr>
        <w:pStyle w:val="Ttulo1"/>
        <w:rPr>
          <w:lang w:val="pt-BR"/>
        </w:rPr>
      </w:pPr>
      <w:bookmarkStart w:name="_Toc436203377" w:id="1"/>
      <w:bookmarkStart w:name="_Toc452813577" w:id="2"/>
      <w:bookmarkStart w:name="_Toc146729093" w:id="3"/>
      <w:r w:rsidRPr="000F0684">
        <w:rPr>
          <w:lang w:val="pt-BR"/>
        </w:rPr>
        <w:t>Introdução</w:t>
      </w:r>
      <w:r w:rsidR="00845D86">
        <w:rPr>
          <w:lang w:val="pt-BR"/>
        </w:rPr>
        <w:t xml:space="preserve"> (Minimundo)</w:t>
      </w:r>
      <w:bookmarkEnd w:id="3"/>
    </w:p>
    <w:p w:rsidRPr="000F0684" w:rsidR="00B90350" w:rsidP="00411EB7" w:rsidRDefault="00B90350" w14:paraId="1C5C81E7" w14:textId="77777777">
      <w:pPr>
        <w:ind w:firstLine="720"/>
        <w:jc w:val="both"/>
        <w:rPr>
          <w:lang w:val="pt-BR"/>
        </w:rPr>
      </w:pPr>
      <w:r w:rsidRPr="000F0684">
        <w:rPr>
          <w:rFonts w:cs="Arial"/>
          <w:lang w:val="pt-BR"/>
        </w:rPr>
        <w:t>Este documento</w:t>
      </w:r>
      <w:r w:rsidR="008241AB">
        <w:rPr>
          <w:rFonts w:cs="Arial"/>
          <w:lang w:val="pt-BR"/>
        </w:rPr>
        <w:t xml:space="preserve"> </w:t>
      </w:r>
      <w:r w:rsidRPr="000F0684">
        <w:rPr>
          <w:rFonts w:cs="Arial"/>
          <w:lang w:val="pt-BR"/>
        </w:rPr>
        <w:t xml:space="preserve">tem como finalidade definir a visão que os </w:t>
      </w:r>
      <w:r w:rsidRPr="000F0684">
        <w:rPr>
          <w:rFonts w:cs="Arial"/>
          <w:i/>
          <w:iCs/>
          <w:lang w:val="pt-BR"/>
        </w:rPr>
        <w:t>stakeholders</w:t>
      </w:r>
      <w:r w:rsidRPr="000F0684">
        <w:rPr>
          <w:rFonts w:cs="Arial"/>
          <w:lang w:val="pt-BR"/>
        </w:rPr>
        <w:t xml:space="preserve"> têm do produto, em termos de suas necessidades e das funcionalidades para atendê-las. O documento contém uma visão geral dos requisitos mais importantes do projeto.</w:t>
      </w:r>
    </w:p>
    <w:p w:rsidRPr="00411EB7" w:rsidR="0035352B" w:rsidP="008241AB" w:rsidRDefault="00411EB7" w14:paraId="23F046AC" w14:textId="77777777">
      <w:pPr>
        <w:ind w:firstLine="720"/>
        <w:jc w:val="both"/>
        <w:rPr>
          <w:rFonts w:cs="Arial"/>
          <w:lang w:val="pt-BR"/>
        </w:rPr>
      </w:pPr>
      <w:r w:rsidRPr="00411EB7">
        <w:rPr>
          <w:rFonts w:cs="Arial"/>
          <w:lang w:val="pt-BR"/>
        </w:rPr>
        <w:t xml:space="preserve">O </w:t>
      </w:r>
      <w:r w:rsidR="008241AB">
        <w:rPr>
          <w:rFonts w:cs="Arial"/>
          <w:i/>
          <w:lang w:val="pt-BR"/>
        </w:rPr>
        <w:t xml:space="preserve">XXXXXXX </w:t>
      </w:r>
      <w:r w:rsidR="008241AB">
        <w:rPr>
          <w:rFonts w:cs="Arial"/>
          <w:lang w:val="pt-BR"/>
        </w:rPr>
        <w:t xml:space="preserve">é um </w:t>
      </w:r>
      <w:proofErr w:type="spellStart"/>
      <w:r w:rsidR="008241AB">
        <w:rPr>
          <w:rFonts w:cs="Arial"/>
          <w:lang w:val="pt-BR"/>
        </w:rPr>
        <w:t>xxxxxxxxxxxxxxxxxxxxxxxxxx</w:t>
      </w:r>
      <w:proofErr w:type="spellEnd"/>
      <w:r w:rsidR="008241AB">
        <w:rPr>
          <w:rFonts w:cs="Arial"/>
          <w:lang w:val="pt-BR"/>
        </w:rPr>
        <w:t xml:space="preserve"> ..</w:t>
      </w:r>
      <w:r w:rsidRPr="00411EB7" w:rsidR="00161894">
        <w:rPr>
          <w:rFonts w:cs="Arial"/>
          <w:lang w:val="pt-BR"/>
        </w:rPr>
        <w:t>.</w:t>
      </w:r>
    </w:p>
    <w:p w:rsidRPr="000F0684" w:rsidR="00685AA7" w:rsidRDefault="00161894" w14:paraId="53D40076" w14:textId="77777777">
      <w:pPr>
        <w:pStyle w:val="Ttulo1"/>
        <w:rPr>
          <w:lang w:val="pt-BR"/>
        </w:rPr>
      </w:pPr>
      <w:bookmarkStart w:name="_Toc146729094" w:id="4"/>
      <w:bookmarkEnd w:id="1"/>
      <w:bookmarkEnd w:id="2"/>
      <w:r w:rsidRPr="000F0684">
        <w:rPr>
          <w:lang w:val="pt-BR"/>
        </w:rPr>
        <w:t>Posicionamento</w:t>
      </w:r>
      <w:bookmarkEnd w:id="4"/>
    </w:p>
    <w:p w:rsidRPr="000F0684" w:rsidR="00267362" w:rsidP="00267362" w:rsidRDefault="00267362" w14:paraId="07228FC1" w14:textId="77777777">
      <w:pPr>
        <w:rPr>
          <w:lang w:val="pt-BR"/>
        </w:rPr>
      </w:pPr>
    </w:p>
    <w:p w:rsidRPr="000F0684" w:rsidR="00685AA7" w:rsidRDefault="00161894" w14:paraId="53F18D45" w14:textId="77777777">
      <w:pPr>
        <w:pStyle w:val="Ttulo2"/>
        <w:rPr>
          <w:lang w:val="pt-BR"/>
        </w:rPr>
      </w:pPr>
      <w:bookmarkStart w:name="_Toc146729095" w:id="5"/>
      <w:r w:rsidRPr="000F0684">
        <w:rPr>
          <w:lang w:val="pt-BR"/>
        </w:rPr>
        <w:t>Descrição do Problema</w:t>
      </w:r>
      <w:bookmarkEnd w:id="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Pr="00416589" w:rsidR="00685AA7" w:rsidTr="5C83D058" w14:paraId="4A51C184" w14:textId="77777777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74C565B5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E85142" w:rsidP="00CE5A68" w:rsidRDefault="008241AB" w14:paraId="53DBC232" w14:textId="77777777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O problema que sua solução irá resolver...</w:t>
            </w:r>
          </w:p>
          <w:p w:rsidRPr="000F0684" w:rsidR="00CE5A68" w:rsidP="00CE5A68" w:rsidRDefault="00CE5A68" w14:paraId="30B5D24E" w14:textId="77777777">
            <w:pPr>
              <w:rPr>
                <w:lang w:val="pt-BR"/>
              </w:rPr>
            </w:pPr>
          </w:p>
        </w:tc>
      </w:tr>
      <w:tr w:rsidRPr="00416589" w:rsidR="00685AA7" w:rsidTr="5C83D058" w14:paraId="1B2F278F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E82922" w14:paraId="3D79D439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Pr="000F0684" w:rsidR="0016189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CE5A68" w:rsidP="00CE5A68" w:rsidRDefault="008241AB" w14:paraId="05CF5E6F" w14:textId="77777777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Direcionado para que tipo de público...</w:t>
            </w:r>
          </w:p>
          <w:p w:rsidRPr="000F0684" w:rsidR="00CE5A68" w:rsidP="00CE5A68" w:rsidRDefault="00CE5A68" w14:paraId="7F6685FD" w14:textId="77777777">
            <w:pPr>
              <w:rPr>
                <w:lang w:val="pt-BR"/>
              </w:rPr>
            </w:pPr>
          </w:p>
        </w:tc>
      </w:tr>
      <w:tr w:rsidRPr="00416589" w:rsidR="00685AA7" w:rsidTr="5C83D058" w14:paraId="416F0936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E82922" w14:paraId="7B0D5B1C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Pr="000F0684" w:rsidR="0016189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1F7096" w:rsidP="001F7096" w:rsidRDefault="008241AB" w14:paraId="4A6D29EC" w14:textId="77777777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O que impacta para ocasionar o seu problema...</w:t>
            </w:r>
          </w:p>
          <w:p w:rsidRPr="000F0684" w:rsidR="00685AA7" w:rsidP="001F7096" w:rsidRDefault="00685AA7" w14:paraId="58EE1A2D" w14:textId="77777777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Pr="008241AB" w:rsidR="00685AA7" w:rsidTr="5C83D058" w14:paraId="40EA0017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E82922" w14:paraId="5BC146CA" w14:textId="77777777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Pr="000F0684" w:rsidR="0016189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0461CE" w:rsidP="000461CE" w:rsidRDefault="008241AB" w14:paraId="20C59BFC" w14:textId="77777777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iCs/>
                <w:lang w:val="pt-BR"/>
              </w:rPr>
              <w:t>Soluções para o problema</w:t>
            </w:r>
            <w:r w:rsidRPr="000F0684" w:rsidR="000461CE">
              <w:rPr>
                <w:rFonts w:cs="Arial"/>
                <w:iCs/>
                <w:lang w:val="pt-BR"/>
              </w:rPr>
              <w:t>.</w:t>
            </w:r>
            <w:r>
              <w:rPr>
                <w:rFonts w:cs="Arial"/>
                <w:iCs/>
                <w:lang w:val="pt-BR"/>
              </w:rPr>
              <w:t>..</w:t>
            </w:r>
          </w:p>
          <w:p w:rsidRPr="000F0684" w:rsidR="000461CE" w:rsidP="000461CE" w:rsidRDefault="000461CE" w14:paraId="57FDDBE7" w14:textId="77777777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:rsidRPr="000F0684" w:rsidR="00161894" w:rsidP="00161894" w:rsidRDefault="00161894" w14:paraId="6C123DA8" w14:textId="77777777">
      <w:pPr>
        <w:rPr>
          <w:lang w:val="pt-BR"/>
        </w:rPr>
      </w:pPr>
      <w:bookmarkStart w:name="_Toc205718182" w:id="6"/>
    </w:p>
    <w:p w:rsidRPr="000F0684" w:rsidR="00685AA7" w:rsidP="00161894" w:rsidRDefault="00161894" w14:paraId="12D444EE" w14:textId="77777777">
      <w:pPr>
        <w:pStyle w:val="Ttulo2"/>
        <w:rPr>
          <w:rFonts w:cs="Arial"/>
          <w:lang w:val="pt-BR"/>
        </w:rPr>
      </w:pPr>
      <w:bookmarkStart w:name="_Toc146729096" w:id="7"/>
      <w:r w:rsidRPr="000F0684">
        <w:rPr>
          <w:rFonts w:cs="Arial"/>
          <w:lang w:val="pt-BR"/>
        </w:rPr>
        <w:t>Sentença de Posição do Produto</w:t>
      </w:r>
      <w:bookmarkEnd w:id="6"/>
      <w:bookmarkEnd w:id="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Pr="00416589" w:rsidR="00685AA7" w:rsidTr="5C83D058" w14:paraId="01496C16" w14:textId="77777777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74650B57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685AA7" w:rsidP="00E82922" w:rsidRDefault="008241AB" w14:paraId="6371013D" w14:textId="77777777">
            <w:pPr>
              <w:rPr>
                <w:lang w:val="pt-BR"/>
              </w:rPr>
            </w:pPr>
            <w:r>
              <w:rPr>
                <w:lang w:val="pt-BR"/>
              </w:rPr>
              <w:t>Que serve a sua solução</w:t>
            </w:r>
            <w:proofErr w:type="gramStart"/>
            <w:r>
              <w:rPr>
                <w:lang w:val="pt-BR"/>
              </w:rPr>
              <w:t>... ?</w:t>
            </w:r>
            <w:proofErr w:type="gramEnd"/>
            <w:r>
              <w:rPr>
                <w:lang w:val="pt-BR"/>
              </w:rPr>
              <w:t xml:space="preserve"> </w:t>
            </w:r>
          </w:p>
        </w:tc>
      </w:tr>
      <w:tr w:rsidRPr="008241AB" w:rsidR="00685AA7" w:rsidTr="5C83D058" w14:paraId="1CAB7C72" w14:textId="77777777">
        <w:trPr>
          <w:trHeight w:val="336"/>
        </w:trP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78C4432F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685AA7" w:rsidP="00E82922" w:rsidRDefault="008241AB" w14:paraId="1C524EF3" w14:textId="77777777">
            <w:pPr>
              <w:rPr>
                <w:lang w:val="pt-BR"/>
              </w:rPr>
            </w:pPr>
            <w:r>
              <w:rPr>
                <w:lang w:val="pt-BR"/>
              </w:rPr>
              <w:t>Quem irá usar</w:t>
            </w:r>
            <w:proofErr w:type="gramStart"/>
            <w:r>
              <w:rPr>
                <w:lang w:val="pt-BR"/>
              </w:rPr>
              <w:t>... ?</w:t>
            </w:r>
            <w:proofErr w:type="gramEnd"/>
          </w:p>
        </w:tc>
      </w:tr>
      <w:tr w:rsidRPr="00416589" w:rsidR="00685AA7" w:rsidTr="5C83D058" w14:paraId="4A9C9DF7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79D1F5C8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Pr="000F0684" w:rsidR="00685AA7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685AA7" w:rsidP="00E82922" w:rsidRDefault="008241AB" w14:paraId="06CEE7BB" w14:textId="77777777">
            <w:pPr>
              <w:rPr>
                <w:lang w:val="pt-BR"/>
              </w:rPr>
            </w:pPr>
            <w:r>
              <w:rPr>
                <w:lang w:val="pt-BR"/>
              </w:rPr>
              <w:t>O que é o produto?!</w:t>
            </w:r>
          </w:p>
        </w:tc>
      </w:tr>
      <w:tr w:rsidRPr="008241AB" w:rsidR="00685AA7" w:rsidTr="5C83D058" w14:paraId="7E968849" w14:textId="77777777">
        <w:trPr>
          <w:trHeight w:val="148"/>
        </w:trP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7564ECEF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685AA7" w:rsidP="00DA76AE" w:rsidRDefault="008241AB" w14:paraId="3BE295B8" w14:textId="77777777">
            <w:pPr>
              <w:rPr>
                <w:lang w:val="pt-BR"/>
              </w:rPr>
            </w:pPr>
            <w:r>
              <w:rPr>
                <w:lang w:val="pt-BR"/>
              </w:rPr>
              <w:t>Principal objetivo do produto..</w:t>
            </w:r>
            <w:r w:rsidRPr="000F0684" w:rsidR="00DA76AE">
              <w:rPr>
                <w:lang w:val="pt-BR"/>
              </w:rPr>
              <w:t>.</w:t>
            </w:r>
          </w:p>
        </w:tc>
      </w:tr>
      <w:tr w:rsidRPr="00416589" w:rsidR="00685AA7" w:rsidTr="5C83D058" w14:paraId="7B9AE93B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6FF74D8E" w14:textId="77777777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0F0684" w:rsidR="00685AA7" w:rsidP="00E82922" w:rsidRDefault="008241AB" w14:paraId="7D67364B" w14:textId="77777777">
            <w:pPr>
              <w:rPr>
                <w:lang w:val="pt-BR"/>
              </w:rPr>
            </w:pPr>
            <w:r>
              <w:rPr>
                <w:lang w:val="pt-BR"/>
              </w:rPr>
              <w:t xml:space="preserve">Concorrentes do seu produto e o que o seu produto se difere... </w:t>
            </w:r>
          </w:p>
        </w:tc>
      </w:tr>
      <w:tr w:rsidRPr="008241AB" w:rsidR="00685AA7" w:rsidTr="5C83D058" w14:paraId="4C914BEB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79646" w:themeFill="accent6"/>
            <w:tcMar/>
          </w:tcPr>
          <w:p w:rsidRPr="000F0684" w:rsidR="00685AA7" w:rsidP="00E85142" w:rsidRDefault="00161894" w14:paraId="00F284BB" w14:textId="77777777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0F0684" w:rsidR="00685AA7" w:rsidP="00DA76AE" w:rsidRDefault="008241AB" w14:paraId="72DABCFE" w14:textId="77777777">
            <w:pPr>
              <w:rPr>
                <w:lang w:val="pt-BR"/>
              </w:rPr>
            </w:pPr>
            <w:r>
              <w:rPr>
                <w:lang w:val="pt-BR"/>
              </w:rPr>
              <w:t xml:space="preserve">Pequena descrição do produto.... </w:t>
            </w:r>
          </w:p>
        </w:tc>
      </w:tr>
    </w:tbl>
    <w:p w:rsidRPr="000F0684" w:rsidR="00685AA7" w:rsidRDefault="00685AA7" w14:paraId="7D1A4E1C" w14:textId="77777777">
      <w:pPr>
        <w:pStyle w:val="InfoBlue"/>
        <w:rPr>
          <w:lang w:val="pt-BR"/>
        </w:rPr>
      </w:pPr>
    </w:p>
    <w:p w:rsidRPr="00621716" w:rsidR="004E2F61" w:rsidP="004E2F61" w:rsidRDefault="004E2F61" w14:paraId="75337CE8" w14:textId="77777777">
      <w:pPr>
        <w:pStyle w:val="PargrafodaLista"/>
        <w:rPr>
          <w:rFonts w:cs="Arial"/>
          <w:i/>
          <w:iCs/>
          <w:lang w:val="pt-BR"/>
        </w:rPr>
      </w:pPr>
    </w:p>
    <w:p w:rsidR="00950865" w:rsidP="008A0CEA" w:rsidRDefault="00950865" w14:paraId="534BD07C" w14:textId="77777777">
      <w:pPr>
        <w:pStyle w:val="Corpodetexto"/>
        <w:ind w:left="0"/>
        <w:rPr>
          <w:lang w:val="pt-BR"/>
        </w:rPr>
        <w:sectPr w:rsidR="00950865" w:rsidSect="00BF3BA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orient="portrait" w:code="1"/>
          <w:pgMar w:top="1440" w:right="1440" w:bottom="1440" w:left="1440" w:header="426" w:footer="284" w:gutter="0"/>
          <w:cols w:space="720"/>
          <w:titlePg/>
          <w:docGrid w:linePitch="272"/>
        </w:sectPr>
      </w:pPr>
    </w:p>
    <w:p w:rsidRPr="00A2420E" w:rsidR="008E1218" w:rsidP="008E1218" w:rsidRDefault="008E1218" w14:paraId="1E89F6CC" w14:textId="77777777">
      <w:pPr>
        <w:pStyle w:val="Ttulo1"/>
      </w:pPr>
      <w:bookmarkStart w:name="_Toc146729097" w:id="8"/>
      <w:proofErr w:type="spellStart"/>
      <w:r w:rsidRPr="00F61BAB">
        <w:rPr>
          <w:rFonts w:cs="Arial"/>
        </w:rPr>
        <w:lastRenderedPageBreak/>
        <w:t>Requisitos</w:t>
      </w:r>
      <w:proofErr w:type="spellEnd"/>
      <w:r w:rsidRPr="00F61BAB">
        <w:rPr>
          <w:rFonts w:cs="Arial"/>
        </w:rPr>
        <w:t xml:space="preserve"> </w:t>
      </w:r>
      <w:proofErr w:type="spellStart"/>
      <w:r w:rsidRPr="00F61BAB">
        <w:rPr>
          <w:rFonts w:cs="Arial"/>
        </w:rPr>
        <w:t>Funcionais</w:t>
      </w:r>
      <w:proofErr w:type="spellEnd"/>
      <w:r w:rsidRPr="00F61BAB">
        <w:rPr>
          <w:rFonts w:cs="Arial"/>
        </w:rPr>
        <w:t xml:space="preserve"> do </w:t>
      </w:r>
      <w:proofErr w:type="spellStart"/>
      <w:proofErr w:type="gramStart"/>
      <w:r w:rsidRPr="00F61BAB">
        <w:rPr>
          <w:rFonts w:cs="Arial"/>
        </w:rPr>
        <w:t>Produto</w:t>
      </w:r>
      <w:bookmarkEnd w:id="8"/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8E1218" w:rsidTr="5C83D058" w14:paraId="50716743" w14:textId="77777777">
        <w:tc>
          <w:tcPr>
            <w:tcW w:w="2196" w:type="dxa"/>
            <w:shd w:val="clear" w:color="auto" w:fill="F79646" w:themeFill="accent6"/>
            <w:tcMar/>
          </w:tcPr>
          <w:p w:rsidRPr="00950865" w:rsidR="008E1218" w:rsidP="008F315A" w:rsidRDefault="008E1218" w14:paraId="2DCDAA1B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  <w:shd w:val="clear" w:color="auto" w:fill="F79646" w:themeFill="accent6"/>
            <w:tcMar/>
          </w:tcPr>
          <w:p w:rsidRPr="00950865" w:rsidR="008E1218" w:rsidP="008F315A" w:rsidRDefault="008E1218" w14:paraId="460397EA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  <w:shd w:val="clear" w:color="auto" w:fill="F79646" w:themeFill="accent6"/>
            <w:tcMar/>
          </w:tcPr>
          <w:p w:rsidRPr="00950865" w:rsidR="008E1218" w:rsidP="008F315A" w:rsidRDefault="008E1218" w14:paraId="12E7B823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  <w:shd w:val="clear" w:color="auto" w:fill="F79646" w:themeFill="accent6"/>
            <w:tcMar/>
          </w:tcPr>
          <w:p w:rsidRPr="00950865" w:rsidR="008E1218" w:rsidP="008F315A" w:rsidRDefault="008E1218" w14:paraId="5E8FDF2B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8E1218" w:rsidTr="5C83D058" w14:paraId="724CC247" w14:textId="77777777">
        <w:tc>
          <w:tcPr>
            <w:tcW w:w="2196" w:type="dxa"/>
            <w:tcMar/>
          </w:tcPr>
          <w:p w:rsidR="008E1218" w:rsidP="008F315A" w:rsidRDefault="008E1218" w14:paraId="29934BBC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[RF01]</w:t>
            </w:r>
          </w:p>
        </w:tc>
        <w:tc>
          <w:tcPr>
            <w:tcW w:w="5490" w:type="dxa"/>
            <w:tcMar/>
          </w:tcPr>
          <w:p w:rsidR="008E1218" w:rsidP="008F315A" w:rsidRDefault="008E1218" w14:paraId="12CD2F56" w14:textId="77777777">
            <w:pPr>
              <w:rPr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649DA705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  <w:tcMar/>
          </w:tcPr>
          <w:p w:rsidR="008E1218" w:rsidP="008F315A" w:rsidRDefault="008E1218" w14:paraId="0F1D4E2D" w14:textId="77777777">
            <w:pPr>
              <w:rPr>
                <w:lang w:val="pt-BR"/>
              </w:rPr>
            </w:pPr>
          </w:p>
        </w:tc>
      </w:tr>
      <w:tr w:rsidR="008E1218" w:rsidTr="5C83D058" w14:paraId="080A9046" w14:textId="77777777">
        <w:tc>
          <w:tcPr>
            <w:tcW w:w="2196" w:type="dxa"/>
            <w:tcMar/>
          </w:tcPr>
          <w:p w:rsidR="008E1218" w:rsidP="008F315A" w:rsidRDefault="008E1218" w14:paraId="05C604E6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[RF02]</w:t>
            </w:r>
          </w:p>
        </w:tc>
        <w:tc>
          <w:tcPr>
            <w:tcW w:w="5490" w:type="dxa"/>
            <w:tcMar/>
          </w:tcPr>
          <w:p w:rsidRPr="00950865" w:rsidR="008E1218" w:rsidP="008F315A" w:rsidRDefault="008E1218" w14:paraId="18B69CA3" w14:textId="77777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30A3CBB8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  <w:tcMar/>
          </w:tcPr>
          <w:p w:rsidR="008E1218" w:rsidP="008F315A" w:rsidRDefault="008E1218" w14:paraId="16CB15A8" w14:textId="77777777">
            <w:pPr>
              <w:rPr>
                <w:lang w:val="pt-BR"/>
              </w:rPr>
            </w:pPr>
          </w:p>
        </w:tc>
      </w:tr>
      <w:tr w:rsidR="008E1218" w:rsidTr="5C83D058" w14:paraId="4541AECC" w14:textId="77777777">
        <w:tc>
          <w:tcPr>
            <w:tcW w:w="2196" w:type="dxa"/>
            <w:tcMar/>
          </w:tcPr>
          <w:p w:rsidR="008E1218" w:rsidP="008F315A" w:rsidRDefault="008E1218" w14:paraId="184D706D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[RF03]</w:t>
            </w:r>
          </w:p>
        </w:tc>
        <w:tc>
          <w:tcPr>
            <w:tcW w:w="5490" w:type="dxa"/>
            <w:tcMar/>
          </w:tcPr>
          <w:p w:rsidR="008E1218" w:rsidP="008F315A" w:rsidRDefault="008E1218" w14:paraId="6DDEB267" w14:textId="77777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136F0B16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294" w:type="dxa"/>
            <w:tcMar/>
          </w:tcPr>
          <w:p w:rsidR="008E1218" w:rsidP="008F315A" w:rsidRDefault="008E1218" w14:paraId="2609139A" w14:textId="77777777">
            <w:pPr>
              <w:rPr>
                <w:lang w:val="pt-BR"/>
              </w:rPr>
            </w:pPr>
          </w:p>
        </w:tc>
      </w:tr>
    </w:tbl>
    <w:p w:rsidR="008E1218" w:rsidP="008E1218" w:rsidRDefault="008E1218" w14:paraId="03DB9643" w14:textId="77777777">
      <w:pPr>
        <w:rPr>
          <w:lang w:val="pt-BR"/>
        </w:rPr>
      </w:pPr>
    </w:p>
    <w:p w:rsidR="008E1218" w:rsidP="008E1218" w:rsidRDefault="008E1218" w14:paraId="1A204D20" w14:textId="7777777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8E1218" w:rsidP="008E1218" w:rsidRDefault="008E1218" w14:paraId="643B94B9" w14:textId="77777777">
      <w:pPr>
        <w:rPr>
          <w:lang w:val="pt-BR"/>
        </w:rPr>
      </w:pPr>
    </w:p>
    <w:p w:rsidRPr="003B22A8" w:rsidR="008E1218" w:rsidP="008E1218" w:rsidRDefault="008E1218" w14:paraId="5CC55DB7" w14:textId="77777777">
      <w:pPr>
        <w:pStyle w:val="Ttulo1"/>
        <w:rPr>
          <w:rFonts w:cs="Arial"/>
          <w:lang w:val="pt-BR"/>
        </w:rPr>
      </w:pPr>
      <w:bookmarkStart w:name="_Toc436203408" w:id="9"/>
      <w:bookmarkStart w:name="_Toc452813602" w:id="10"/>
      <w:bookmarkStart w:name="_Toc509300863" w:id="11"/>
      <w:bookmarkStart w:name="_Toc4469846" w:id="12"/>
      <w:bookmarkStart w:name="_Ref66161346" w:id="13"/>
      <w:bookmarkStart w:name="_Ref66161353" w:id="14"/>
      <w:bookmarkStart w:name="_Toc205718192" w:id="15"/>
      <w:bookmarkStart w:name="_Toc146729098" w:id="16"/>
      <w:r w:rsidRPr="003B22A8">
        <w:rPr>
          <w:rFonts w:cs="Arial"/>
          <w:lang w:val="pt-BR"/>
        </w:rPr>
        <w:t>Requisitos Não-Funcionais do Produto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8E1218" w:rsidTr="5C83D058" w14:paraId="0DAF9DCA" w14:textId="77777777">
        <w:tc>
          <w:tcPr>
            <w:tcW w:w="2196" w:type="dxa"/>
            <w:shd w:val="clear" w:color="auto" w:fill="F79646" w:themeFill="accent6"/>
            <w:tcMar/>
          </w:tcPr>
          <w:p w:rsidRPr="00950865" w:rsidR="008E1218" w:rsidP="008F315A" w:rsidRDefault="008E1218" w14:paraId="1AA90D86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  <w:shd w:val="clear" w:color="auto" w:fill="F79646" w:themeFill="accent6"/>
            <w:tcMar/>
          </w:tcPr>
          <w:p w:rsidRPr="00950865" w:rsidR="008E1218" w:rsidP="008F315A" w:rsidRDefault="008E1218" w14:paraId="62789190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  <w:shd w:val="clear" w:color="auto" w:fill="F79646" w:themeFill="accent6"/>
            <w:tcMar/>
          </w:tcPr>
          <w:p w:rsidRPr="00950865" w:rsidR="008E1218" w:rsidP="008F315A" w:rsidRDefault="008E1218" w14:paraId="467530E1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  <w:shd w:val="clear" w:color="auto" w:fill="F79646" w:themeFill="accent6"/>
            <w:tcMar/>
          </w:tcPr>
          <w:p w:rsidRPr="00950865" w:rsidR="008E1218" w:rsidP="008F315A" w:rsidRDefault="008E1218" w14:paraId="18E11357" w14:textId="77777777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8E1218" w:rsidTr="5C83D058" w14:paraId="1F2E5462" w14:textId="77777777">
        <w:tc>
          <w:tcPr>
            <w:tcW w:w="2196" w:type="dxa"/>
            <w:tcMar/>
          </w:tcPr>
          <w:p w:rsidR="008E1218" w:rsidP="008F315A" w:rsidRDefault="008E1218" w14:paraId="2545162B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[RN01]</w:t>
            </w:r>
          </w:p>
        </w:tc>
        <w:tc>
          <w:tcPr>
            <w:tcW w:w="5490" w:type="dxa"/>
            <w:tcMar/>
          </w:tcPr>
          <w:p w:rsidRPr="003E046F" w:rsidR="008E1218" w:rsidP="008F315A" w:rsidRDefault="008E1218" w14:paraId="6670238B" w14:textId="77777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771086FA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  <w:tcMar/>
          </w:tcPr>
          <w:p w:rsidR="008E1218" w:rsidP="008F315A" w:rsidRDefault="008E1218" w14:paraId="50170BD9" w14:textId="77777777">
            <w:pPr>
              <w:rPr>
                <w:lang w:val="pt-BR"/>
              </w:rPr>
            </w:pPr>
          </w:p>
        </w:tc>
      </w:tr>
      <w:tr w:rsidR="008E1218" w:rsidTr="5C83D058" w14:paraId="0D7294D8" w14:textId="77777777">
        <w:tc>
          <w:tcPr>
            <w:tcW w:w="2196" w:type="dxa"/>
            <w:tcMar/>
          </w:tcPr>
          <w:p w:rsidR="008E1218" w:rsidP="008F315A" w:rsidRDefault="008E1218" w14:paraId="4F67F131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[RN02]</w:t>
            </w:r>
          </w:p>
        </w:tc>
        <w:tc>
          <w:tcPr>
            <w:tcW w:w="5490" w:type="dxa"/>
            <w:tcMar/>
          </w:tcPr>
          <w:p w:rsidRPr="00950865" w:rsidR="008E1218" w:rsidP="008F315A" w:rsidRDefault="008E1218" w14:paraId="619CCA7A" w14:textId="77777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571096D1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  <w:tcMar/>
          </w:tcPr>
          <w:p w:rsidR="008E1218" w:rsidP="008F315A" w:rsidRDefault="008E1218" w14:paraId="3276AA5E" w14:textId="77777777">
            <w:pPr>
              <w:rPr>
                <w:lang w:val="pt-BR"/>
              </w:rPr>
            </w:pPr>
          </w:p>
        </w:tc>
      </w:tr>
      <w:tr w:rsidR="008E1218" w:rsidTr="5C83D058" w14:paraId="3ED2DD9F" w14:textId="77777777">
        <w:tc>
          <w:tcPr>
            <w:tcW w:w="2196" w:type="dxa"/>
            <w:tcMar/>
          </w:tcPr>
          <w:p w:rsidR="008E1218" w:rsidP="008F315A" w:rsidRDefault="008E1218" w14:paraId="7FC4DAE3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[RN03]</w:t>
            </w:r>
          </w:p>
        </w:tc>
        <w:tc>
          <w:tcPr>
            <w:tcW w:w="5490" w:type="dxa"/>
            <w:tcMar/>
          </w:tcPr>
          <w:p w:rsidR="008E1218" w:rsidP="008F315A" w:rsidRDefault="008E1218" w14:paraId="3E0E2E0D" w14:textId="7777777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  <w:tcMar/>
          </w:tcPr>
          <w:p w:rsidR="008E1218" w:rsidP="008F315A" w:rsidRDefault="008E1218" w14:paraId="41097EAA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294" w:type="dxa"/>
            <w:tcMar/>
          </w:tcPr>
          <w:p w:rsidR="008E1218" w:rsidP="008F315A" w:rsidRDefault="008E1218" w14:paraId="244D26B6" w14:textId="77777777">
            <w:pPr>
              <w:rPr>
                <w:lang w:val="pt-BR"/>
              </w:rPr>
            </w:pPr>
          </w:p>
        </w:tc>
      </w:tr>
    </w:tbl>
    <w:p w:rsidRPr="0035352B" w:rsidR="003B22A8" w:rsidP="008A0CEA" w:rsidRDefault="003B22A8" w14:paraId="3A8CFDDF" w14:textId="77777777">
      <w:pPr>
        <w:pStyle w:val="Corpodetexto"/>
        <w:ind w:left="0"/>
        <w:rPr>
          <w:lang w:val="pt-BR"/>
        </w:rPr>
      </w:pPr>
    </w:p>
    <w:p w:rsidR="008E1218" w:rsidRDefault="008E1218" w14:paraId="4DF41712" w14:textId="77777777">
      <w:pPr>
        <w:widowControl/>
        <w:spacing w:line="240" w:lineRule="auto"/>
        <w:rPr>
          <w:b/>
          <w:sz w:val="24"/>
          <w:lang w:val="pt-BR"/>
        </w:rPr>
      </w:pPr>
      <w:r>
        <w:rPr>
          <w:lang w:val="pt-BR"/>
        </w:rPr>
        <w:br w:type="page"/>
      </w:r>
    </w:p>
    <w:p w:rsidR="00D67052" w:rsidP="003B22A8" w:rsidRDefault="00D67052" w14:paraId="197ABB0F" w14:textId="7360E020">
      <w:pPr>
        <w:pStyle w:val="Ttulo1"/>
        <w:rPr>
          <w:lang w:val="pt-BR"/>
        </w:rPr>
      </w:pPr>
      <w:bookmarkStart w:name="_Toc146729099" w:id="17"/>
      <w:r>
        <w:rPr>
          <w:lang w:val="pt-BR"/>
        </w:rPr>
        <w:lastRenderedPageBreak/>
        <w:t>Arquitetura da Solução</w:t>
      </w:r>
      <w:bookmarkEnd w:id="17"/>
    </w:p>
    <w:p w:rsidR="00D67052" w:rsidRDefault="00D67052" w14:paraId="51DECE35" w14:textId="6B99A19D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845D86" w:rsidP="003B22A8" w:rsidRDefault="008E1218" w14:paraId="2825FD2F" w14:textId="24FD0377">
      <w:pPr>
        <w:pStyle w:val="Ttulo1"/>
        <w:rPr>
          <w:lang w:val="pt-BR"/>
        </w:rPr>
      </w:pPr>
      <w:bookmarkStart w:name="_Toc146729100" w:id="18"/>
      <w:r>
        <w:rPr>
          <w:lang w:val="pt-BR"/>
        </w:rPr>
        <w:lastRenderedPageBreak/>
        <w:t>Diagrama de Caso de Uso</w:t>
      </w:r>
      <w:bookmarkEnd w:id="18"/>
    </w:p>
    <w:p w:rsidR="008E1218" w:rsidP="008E1218" w:rsidRDefault="008E1218" w14:paraId="546EC046" w14:textId="77777777">
      <w:pPr>
        <w:rPr>
          <w:lang w:val="pt-BR"/>
        </w:rPr>
      </w:pPr>
    </w:p>
    <w:p w:rsidR="008E1218" w:rsidRDefault="008E1218" w14:paraId="37D33338" w14:textId="7777777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8E1218" w:rsidP="008E1218" w:rsidRDefault="008E1218" w14:paraId="3C60B380" w14:textId="77777777">
      <w:pPr>
        <w:pStyle w:val="Ttulo1"/>
        <w:rPr>
          <w:lang w:val="pt-BR"/>
        </w:rPr>
      </w:pPr>
      <w:bookmarkStart w:name="_Toc146729101" w:id="19"/>
      <w:r>
        <w:rPr>
          <w:lang w:val="pt-BR"/>
        </w:rPr>
        <w:lastRenderedPageBreak/>
        <w:t>Diagrama de Classe</w:t>
      </w:r>
      <w:bookmarkEnd w:id="19"/>
    </w:p>
    <w:p w:rsidRPr="008E1218" w:rsidR="008E1218" w:rsidP="008E1218" w:rsidRDefault="008E1218" w14:paraId="64D30C44" w14:textId="77777777">
      <w:pPr>
        <w:rPr>
          <w:lang w:val="pt-BR"/>
        </w:rPr>
      </w:pPr>
    </w:p>
    <w:p w:rsidRPr="008E1218" w:rsidR="008E1218" w:rsidP="008E1218" w:rsidRDefault="008E1218" w14:paraId="0F8A7395" w14:textId="77777777">
      <w:pPr>
        <w:rPr>
          <w:lang w:val="pt-BR"/>
        </w:rPr>
      </w:pPr>
    </w:p>
    <w:p w:rsidRPr="00845D86" w:rsidR="00845D86" w:rsidRDefault="00845D86" w14:paraId="0511BAAB" w14:noSpellErr="1" w14:textId="43DB5650">
      <w:pPr>
        <w:widowControl w:val="1"/>
        <w:spacing w:line="240" w:lineRule="auto"/>
        <w:rPr>
          <w:lang w:val="pt-BR"/>
        </w:rPr>
      </w:pPr>
      <w:r w:rsidRPr="5C83D058">
        <w:rPr>
          <w:lang w:val="pt-BR"/>
        </w:rPr>
        <w:br w:type="page"/>
      </w:r>
    </w:p>
    <w:sectPr w:rsidRPr="00845D86" w:rsidR="00845D86" w:rsidSect="00950865">
      <w:pgSz w:w="15840" w:h="12240" w:orient="landscape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C47" w:rsidRDefault="00B42C47" w14:paraId="6CFD72FE" w14:textId="77777777">
      <w:pPr>
        <w:spacing w:line="240" w:lineRule="auto"/>
      </w:pPr>
      <w:r>
        <w:separator/>
      </w:r>
    </w:p>
  </w:endnote>
  <w:endnote w:type="continuationSeparator" w:id="0">
    <w:p w:rsidR="00B42C47" w:rsidRDefault="00B42C47" w14:paraId="4E5FCC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F3BAE" w:rsidRDefault="00BF3BAE" w14:paraId="09FAF3B7" w14:textId="765F8C54"/>
  <w:tbl>
    <w:tblPr>
      <w:tblW w:w="1045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369"/>
      <w:gridCol w:w="3260"/>
      <w:gridCol w:w="3827"/>
    </w:tblGrid>
    <w:tr w:rsidR="00685AA7" w:rsidTr="5C83D058" w14:paraId="69F4F6CF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/>
        </w:tcPr>
        <w:p w:rsidR="00685AA7" w:rsidRDefault="00685AA7" w14:paraId="562C1335" w14:textId="4961A0A9">
          <w:pPr>
            <w:ind w:right="360"/>
          </w:pP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/>
        </w:tcPr>
        <w:p w:rsidR="00BF3BAE" w:rsidP="00822F6B" w:rsidRDefault="00BF3BAE" w14:paraId="1EBFA39B" w14:textId="0EDC860B">
          <w:pPr>
            <w:jc w:val="center"/>
            <w:rPr>
              <w:lang w:val="pt-BR"/>
            </w:rPr>
          </w:pPr>
        </w:p>
        <w:p w:rsidRPr="00BF3BAE" w:rsidR="00685AA7" w:rsidP="5C83D058" w:rsidRDefault="00BF3BAE" w14:paraId="34FB4C0B" w14:textId="7BD504EC">
          <w:pPr>
            <w:jc w:val="center"/>
            <w:rPr>
              <w:b w:val="1"/>
              <w:bCs w:val="1"/>
              <w:color w:val="1F497D" w:themeColor="text2" w:themeTint="FF" w:themeShade="FF"/>
              <w:lang w:val="pt-BR"/>
            </w:rPr>
          </w:pPr>
          <w:r w:rsidRPr="5C83D058" w:rsidR="5C83D058">
            <w:rPr>
              <w:b w:val="1"/>
              <w:bCs w:val="1"/>
              <w:color w:val="1F497D" w:themeColor="text2" w:themeTint="FF" w:themeShade="FF"/>
              <w:lang w:val="pt-BR"/>
            </w:rPr>
            <w:t>Softex</w:t>
          </w:r>
          <w:r w:rsidRPr="5C83D058" w:rsidR="5C83D058">
            <w:rPr>
              <w:b w:val="1"/>
              <w:bCs w:val="1"/>
              <w:color w:val="1F497D" w:themeColor="text2" w:themeTint="FF" w:themeShade="FF"/>
              <w:lang w:val="pt-BR"/>
            </w:rPr>
            <w:t xml:space="preserve"> Pernambuco</w:t>
          </w:r>
          <w:r w:rsidRPr="5C83D058" w:rsidR="5C83D058">
            <w:rPr>
              <w:b w:val="1"/>
              <w:bCs w:val="1"/>
              <w:color w:val="1F497D" w:themeColor="text2" w:themeTint="FF" w:themeShade="FF"/>
              <w:lang w:val="pt-BR"/>
            </w:rPr>
            <w:t xml:space="preserve"> </w:t>
          </w:r>
        </w:p>
        <w:p w:rsidRPr="00BF3BAE" w:rsidR="00685AA7" w:rsidP="5C83D058" w:rsidRDefault="00BF3BAE" w14:paraId="73E9B157" w14:textId="54A2BD8F">
          <w:pPr>
            <w:pStyle w:val="Normal"/>
            <w:jc w:val="center"/>
          </w:pPr>
          <w:r w:rsidR="5C83D058">
            <w:drawing>
              <wp:inline wp14:editId="6BEB5563" wp14:anchorId="176DEC86">
                <wp:extent cx="1924050" cy="857250"/>
                <wp:effectExtent l="0" t="0" r="0" b="0"/>
                <wp:docPr id="13460997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184f5509def402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nil"/>
            <w:left w:val="nil"/>
            <w:bottom w:val="nil"/>
            <w:right w:val="nil"/>
          </w:tcBorders>
          <w:tcMar/>
        </w:tcPr>
        <w:p w:rsidRPr="00BF3BAE" w:rsidR="00685AA7" w:rsidP="00BF3BAE" w:rsidRDefault="00685AA7" w14:paraId="674555AF" w14:textId="77777777">
          <w:pPr>
            <w:jc w:val="right"/>
            <w:rPr>
              <w:b/>
              <w:bCs/>
              <w:color w:val="1F497D" w:themeColor="text2"/>
              <w:lang w:val="pt-BR"/>
            </w:rPr>
          </w:pPr>
          <w:proofErr w:type="spellStart"/>
          <w:r w:rsidRPr="00BF3BAE">
            <w:rPr>
              <w:b/>
              <w:bCs/>
              <w:color w:val="1F497D" w:themeColor="text2"/>
              <w:lang w:val="pt-BR"/>
            </w:rPr>
            <w:t>Pag</w:t>
          </w:r>
          <w:proofErr w:type="spellEnd"/>
          <w:r w:rsidRPr="00BF3BAE">
            <w:rPr>
              <w:b/>
              <w:bCs/>
              <w:color w:val="1F497D" w:themeColor="text2"/>
              <w:lang w:val="pt-BR"/>
            </w:rPr>
            <w:t xml:space="preserve"> </w:t>
          </w:r>
          <w:r w:rsidRPr="00BF3BAE" w:rsidR="00F019F0">
            <w:rPr>
              <w:b/>
              <w:bCs/>
              <w:color w:val="1F497D" w:themeColor="text2"/>
              <w:lang w:val="pt-BR"/>
            </w:rPr>
            <w:fldChar w:fldCharType="begin"/>
          </w:r>
          <w:r w:rsidRPr="00BF3BAE">
            <w:rPr>
              <w:b/>
              <w:bCs/>
              <w:color w:val="1F497D" w:themeColor="text2"/>
              <w:lang w:val="pt-BR"/>
            </w:rPr>
            <w:instrText xml:space="preserve"> PAGE </w:instrText>
          </w:r>
          <w:r w:rsidRPr="00BF3BAE" w:rsidR="00F019F0">
            <w:rPr>
              <w:b/>
              <w:bCs/>
              <w:color w:val="1F497D" w:themeColor="text2"/>
              <w:lang w:val="pt-BR"/>
            </w:rPr>
            <w:fldChar w:fldCharType="separate"/>
          </w:r>
          <w:r w:rsidRPr="00BF3BAE" w:rsidR="0034350E">
            <w:rPr>
              <w:b/>
              <w:bCs/>
              <w:color w:val="1F497D" w:themeColor="text2"/>
              <w:lang w:val="pt-BR"/>
            </w:rPr>
            <w:t>2</w:t>
          </w:r>
          <w:r w:rsidRPr="00BF3BAE" w:rsidR="00F019F0">
            <w:rPr>
              <w:b/>
              <w:bCs/>
              <w:color w:val="1F497D" w:themeColor="text2"/>
              <w:lang w:val="pt-BR"/>
            </w:rPr>
            <w:fldChar w:fldCharType="end"/>
          </w:r>
        </w:p>
      </w:tc>
    </w:tr>
  </w:tbl>
  <w:p w:rsidR="00685AA7" w:rsidRDefault="00685AA7" w14:paraId="75AD540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A2992" w:rsidR="009109FA" w:rsidP="009109FA" w:rsidRDefault="009109FA" w14:paraId="5DBADA08" w14:textId="77777777">
    <w:pPr>
      <w:pStyle w:val="Rodap"/>
      <w:jc w:val="right"/>
    </w:pPr>
    <w:r>
      <w:rPr>
        <w:b/>
        <w:lang w:val="pt-BR"/>
      </w:rPr>
      <w:t xml:space="preserve">Versão </w:t>
    </w:r>
    <w:r w:rsidR="003D3E14">
      <w:rPr>
        <w:b/>
        <w:lang w:val="pt-BR"/>
      </w:rPr>
      <w:t>do d</w:t>
    </w:r>
    <w:r>
      <w:rPr>
        <w:b/>
        <w:lang w:val="pt-BR"/>
      </w:rPr>
      <w:t xml:space="preserve">ocumento: </w:t>
    </w:r>
    <w:r w:rsidR="008241AB">
      <w:rPr>
        <w:lang w:val="pt-BR"/>
      </w:rPr>
      <w:t>1.x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C47" w:rsidRDefault="00B42C47" w14:paraId="63E33E2E" w14:textId="77777777">
      <w:pPr>
        <w:spacing w:line="240" w:lineRule="auto"/>
      </w:pPr>
      <w:r>
        <w:separator/>
      </w:r>
    </w:p>
  </w:footnote>
  <w:footnote w:type="continuationSeparator" w:id="0">
    <w:p w:rsidR="00B42C47" w:rsidRDefault="00B42C47" w14:paraId="561F1B1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9109FA" w:rsidR="00685AA7" w:rsidTr="5C83D058" w14:paraId="65F64270" w14:textId="77777777">
      <w:tc>
        <w:tcPr>
          <w:tcW w:w="6379" w:type="dxa"/>
          <w:tcMar/>
        </w:tcPr>
        <w:p w:rsidRPr="00BF3BAE" w:rsidR="00685AA7" w:rsidP="00B416D0" w:rsidRDefault="008241AB" w14:paraId="0F60C4AA" w14:textId="77777777">
          <w:pPr>
            <w:tabs>
              <w:tab w:val="left" w:pos="390"/>
            </w:tabs>
            <w:rPr>
              <w:b/>
              <w:lang w:val="pt-BR"/>
            </w:rPr>
          </w:pPr>
          <w:r w:rsidRPr="00BF3BAE">
            <w:rPr>
              <w:b/>
              <w:color w:val="1F497D" w:themeColor="text2"/>
              <w:lang w:val="pt-BR"/>
            </w:rPr>
            <w:t>Nome do Projeto</w:t>
          </w:r>
        </w:p>
      </w:tc>
      <w:tc>
        <w:tcPr>
          <w:tcW w:w="3179" w:type="dxa"/>
          <w:tcMar/>
        </w:tcPr>
        <w:p w:rsidRPr="00BF3BAE" w:rsidR="00685AA7" w:rsidP="00A5771D" w:rsidRDefault="00BF3BAE" w14:paraId="0E657997" w14:textId="3E754A6C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5C83D058" w:rsidR="5C83D058">
            <w:rPr>
              <w:lang w:val="pt-BR"/>
            </w:rPr>
            <w:t>ADS</w:t>
          </w:r>
          <w:r w:rsidRPr="5C83D058" w:rsidR="5C83D058">
            <w:rPr>
              <w:lang w:val="pt-BR"/>
            </w:rPr>
            <w:t xml:space="preserve"> / </w:t>
          </w:r>
          <w:r w:rsidRPr="5C83D058" w:rsidR="5C83D058">
            <w:rPr>
              <w:lang w:val="pt-BR"/>
            </w:rPr>
            <w:t>SOFTEX PE</w:t>
          </w:r>
        </w:p>
      </w:tc>
    </w:tr>
    <w:tr w:rsidRPr="009109FA" w:rsidR="00685AA7" w:rsidTr="5C83D058" w14:paraId="7AE93F9A" w14:textId="77777777">
      <w:tc>
        <w:tcPr>
          <w:tcW w:w="6379" w:type="dxa"/>
          <w:tcMar/>
        </w:tcPr>
        <w:p w:rsidRPr="00BF3BAE" w:rsidR="00685AA7" w:rsidRDefault="00822F6B" w14:paraId="335F9F73" w14:textId="77777777">
          <w:pPr>
            <w:rPr>
              <w:lang w:val="pt-BR"/>
            </w:rPr>
          </w:pPr>
          <w:r w:rsidRPr="00BF3BAE">
            <w:rPr>
              <w:lang w:val="pt-BR"/>
            </w:rPr>
            <w:t>Documento de Visão</w:t>
          </w:r>
        </w:p>
      </w:tc>
      <w:tc>
        <w:tcPr>
          <w:tcW w:w="3179" w:type="dxa"/>
          <w:tcMar/>
        </w:tcPr>
        <w:p w:rsidRPr="00BF3BAE" w:rsidR="00685AA7" w:rsidP="008241AB" w:rsidRDefault="003D3E14" w14:paraId="7674D3AB" w14:textId="77777777">
          <w:pPr>
            <w:rPr>
              <w:lang w:val="pt-BR"/>
            </w:rPr>
          </w:pPr>
          <w:r w:rsidRPr="00BF3BAE">
            <w:rPr>
              <w:lang w:val="pt-BR"/>
            </w:rPr>
            <w:t xml:space="preserve"> Date: </w:t>
          </w:r>
          <w:proofErr w:type="spellStart"/>
          <w:r w:rsidRPr="00BF3BAE" w:rsidR="008241AB">
            <w:rPr>
              <w:lang w:val="pt-BR"/>
            </w:rPr>
            <w:t>xx</w:t>
          </w:r>
          <w:proofErr w:type="spellEnd"/>
          <w:r w:rsidRPr="00BF3BAE" w:rsidR="008241AB">
            <w:rPr>
              <w:lang w:val="pt-BR"/>
            </w:rPr>
            <w:t>/</w:t>
          </w:r>
          <w:proofErr w:type="spellStart"/>
          <w:r w:rsidRPr="00BF3BAE" w:rsidR="008241AB">
            <w:rPr>
              <w:lang w:val="pt-BR"/>
            </w:rPr>
            <w:t>xx</w:t>
          </w:r>
          <w:proofErr w:type="spellEnd"/>
          <w:r w:rsidRPr="00BF3BAE" w:rsidR="008241AB">
            <w:rPr>
              <w:lang w:val="pt-BR"/>
            </w:rPr>
            <w:t>/</w:t>
          </w:r>
          <w:proofErr w:type="spellStart"/>
          <w:r w:rsidRPr="00BF3BAE" w:rsidR="008241AB">
            <w:rPr>
              <w:lang w:val="pt-BR"/>
            </w:rPr>
            <w:t>xxxx</w:t>
          </w:r>
          <w:proofErr w:type="spellEnd"/>
        </w:p>
      </w:tc>
    </w:tr>
  </w:tbl>
  <w:p w:rsidRPr="009109FA" w:rsidR="00685AA7" w:rsidRDefault="00685AA7" w14:paraId="6139FA25" w14:textId="7777777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E1218" w:rsidP="008E1218" w:rsidRDefault="00BF3BAE" w14:paraId="1BD0D83D" w14:textId="14036489">
    <w:pPr>
      <w:pStyle w:val="Cabealho"/>
      <w:jc w:val="center"/>
    </w:pPr>
    <w:r w:rsidR="5C83D058">
      <w:drawing>
        <wp:inline wp14:editId="5C83D058" wp14:anchorId="6B19C194">
          <wp:extent cx="3200400" cy="1428750"/>
          <wp:effectExtent l="0" t="0" r="0" b="0"/>
          <wp:docPr id="110887397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b778f36331a9423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1428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FA5386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3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895654863">
    <w:abstractNumId w:val="0"/>
  </w:num>
  <w:num w:numId="2" w16cid:durableId="17012809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615524417">
    <w:abstractNumId w:val="3"/>
  </w:num>
  <w:num w:numId="4" w16cid:durableId="541985132">
    <w:abstractNumId w:val="19"/>
  </w:num>
  <w:num w:numId="5" w16cid:durableId="1718583013">
    <w:abstractNumId w:val="41"/>
  </w:num>
  <w:num w:numId="6" w16cid:durableId="1520704560">
    <w:abstractNumId w:val="26"/>
  </w:num>
  <w:num w:numId="7" w16cid:durableId="663093864">
    <w:abstractNumId w:val="25"/>
  </w:num>
  <w:num w:numId="8" w16cid:durableId="96751667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 w16cid:durableId="1165896984">
    <w:abstractNumId w:val="2"/>
  </w:num>
  <w:num w:numId="10" w16cid:durableId="1191992555">
    <w:abstractNumId w:val="39"/>
  </w:num>
  <w:num w:numId="11" w16cid:durableId="870802634">
    <w:abstractNumId w:val="4"/>
  </w:num>
  <w:num w:numId="12" w16cid:durableId="378943336">
    <w:abstractNumId w:val="20"/>
  </w:num>
  <w:num w:numId="13" w16cid:durableId="811676520">
    <w:abstractNumId w:val="18"/>
  </w:num>
  <w:num w:numId="14" w16cid:durableId="1123887964">
    <w:abstractNumId w:val="38"/>
  </w:num>
  <w:num w:numId="15" w16cid:durableId="1791051689">
    <w:abstractNumId w:val="16"/>
  </w:num>
  <w:num w:numId="16" w16cid:durableId="1037046601">
    <w:abstractNumId w:val="7"/>
  </w:num>
  <w:num w:numId="17" w16cid:durableId="1263416576">
    <w:abstractNumId w:val="37"/>
  </w:num>
  <w:num w:numId="18" w16cid:durableId="466557150">
    <w:abstractNumId w:val="24"/>
  </w:num>
  <w:num w:numId="19" w16cid:durableId="176888703">
    <w:abstractNumId w:val="10"/>
  </w:num>
  <w:num w:numId="20" w16cid:durableId="1039473031">
    <w:abstractNumId w:val="23"/>
  </w:num>
  <w:num w:numId="21" w16cid:durableId="1155494527">
    <w:abstractNumId w:val="15"/>
  </w:num>
  <w:num w:numId="22" w16cid:durableId="361324863">
    <w:abstractNumId w:val="35"/>
  </w:num>
  <w:num w:numId="23" w16cid:durableId="1171917072">
    <w:abstractNumId w:val="14"/>
  </w:num>
  <w:num w:numId="24" w16cid:durableId="367268288">
    <w:abstractNumId w:val="13"/>
  </w:num>
  <w:num w:numId="25" w16cid:durableId="2061634851">
    <w:abstractNumId w:val="11"/>
  </w:num>
  <w:num w:numId="26" w16cid:durableId="1338919467">
    <w:abstractNumId w:val="28"/>
  </w:num>
  <w:num w:numId="27" w16cid:durableId="1716349237">
    <w:abstractNumId w:val="32"/>
  </w:num>
  <w:num w:numId="28" w16cid:durableId="58286351">
    <w:abstractNumId w:val="42"/>
  </w:num>
  <w:num w:numId="29" w16cid:durableId="1345210943">
    <w:abstractNumId w:val="22"/>
  </w:num>
  <w:num w:numId="30" w16cid:durableId="1648510053">
    <w:abstractNumId w:val="6"/>
  </w:num>
  <w:num w:numId="31" w16cid:durableId="1016033251">
    <w:abstractNumId w:val="5"/>
  </w:num>
  <w:num w:numId="32" w16cid:durableId="276720395">
    <w:abstractNumId w:val="30"/>
  </w:num>
  <w:num w:numId="33" w16cid:durableId="339502585">
    <w:abstractNumId w:val="31"/>
  </w:num>
  <w:num w:numId="34" w16cid:durableId="1320965136">
    <w:abstractNumId w:val="36"/>
  </w:num>
  <w:num w:numId="35" w16cid:durableId="100686031">
    <w:abstractNumId w:val="21"/>
  </w:num>
  <w:num w:numId="36" w16cid:durableId="1870798392">
    <w:abstractNumId w:val="40"/>
  </w:num>
  <w:num w:numId="37" w16cid:durableId="976571597">
    <w:abstractNumId w:val="0"/>
  </w:num>
  <w:num w:numId="38" w16cid:durableId="268704600">
    <w:abstractNumId w:val="17"/>
  </w:num>
  <w:num w:numId="39" w16cid:durableId="485704996">
    <w:abstractNumId w:val="27"/>
  </w:num>
  <w:num w:numId="40" w16cid:durableId="1094472863">
    <w:abstractNumId w:val="33"/>
  </w:num>
  <w:num w:numId="41" w16cid:durableId="964232167">
    <w:abstractNumId w:val="9"/>
  </w:num>
  <w:num w:numId="42" w16cid:durableId="2051685413">
    <w:abstractNumId w:val="8"/>
  </w:num>
  <w:num w:numId="43" w16cid:durableId="1573199362">
    <w:abstractNumId w:val="29"/>
  </w:num>
  <w:num w:numId="44" w16cid:durableId="1937514837">
    <w:abstractNumId w:val="12"/>
  </w:num>
  <w:num w:numId="45" w16cid:durableId="15682225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398"/>
    <w:rsid w:val="00000000"/>
    <w:rsid w:val="000461CE"/>
    <w:rsid w:val="00057EAE"/>
    <w:rsid w:val="00094139"/>
    <w:rsid w:val="000A2992"/>
    <w:rsid w:val="000C3DB0"/>
    <w:rsid w:val="000D42D7"/>
    <w:rsid w:val="000F0684"/>
    <w:rsid w:val="000F4774"/>
    <w:rsid w:val="00142E0A"/>
    <w:rsid w:val="00153EA5"/>
    <w:rsid w:val="00161894"/>
    <w:rsid w:val="0019563E"/>
    <w:rsid w:val="0019590E"/>
    <w:rsid w:val="001B6529"/>
    <w:rsid w:val="001F7096"/>
    <w:rsid w:val="00253F8F"/>
    <w:rsid w:val="00255E06"/>
    <w:rsid w:val="00267362"/>
    <w:rsid w:val="002B4085"/>
    <w:rsid w:val="00312CD1"/>
    <w:rsid w:val="0034350E"/>
    <w:rsid w:val="0035352B"/>
    <w:rsid w:val="00354095"/>
    <w:rsid w:val="00375A4A"/>
    <w:rsid w:val="003835CB"/>
    <w:rsid w:val="0038605E"/>
    <w:rsid w:val="003B22A8"/>
    <w:rsid w:val="003D3E14"/>
    <w:rsid w:val="003E046F"/>
    <w:rsid w:val="003E5A1B"/>
    <w:rsid w:val="00410B04"/>
    <w:rsid w:val="00411EB7"/>
    <w:rsid w:val="00416589"/>
    <w:rsid w:val="004665D3"/>
    <w:rsid w:val="00477353"/>
    <w:rsid w:val="00497D09"/>
    <w:rsid w:val="004E2F61"/>
    <w:rsid w:val="004F4C72"/>
    <w:rsid w:val="0052614A"/>
    <w:rsid w:val="00595DC7"/>
    <w:rsid w:val="005A08C5"/>
    <w:rsid w:val="005E5FBF"/>
    <w:rsid w:val="005E637D"/>
    <w:rsid w:val="006028BE"/>
    <w:rsid w:val="00605398"/>
    <w:rsid w:val="00621716"/>
    <w:rsid w:val="00664D74"/>
    <w:rsid w:val="00685AA7"/>
    <w:rsid w:val="00694BA6"/>
    <w:rsid w:val="006B0B20"/>
    <w:rsid w:val="00710CF2"/>
    <w:rsid w:val="007567C2"/>
    <w:rsid w:val="007644B4"/>
    <w:rsid w:val="007A0092"/>
    <w:rsid w:val="007E5E92"/>
    <w:rsid w:val="00813013"/>
    <w:rsid w:val="00816C1B"/>
    <w:rsid w:val="00822F6B"/>
    <w:rsid w:val="008241AB"/>
    <w:rsid w:val="0084417E"/>
    <w:rsid w:val="00845D86"/>
    <w:rsid w:val="00854AD6"/>
    <w:rsid w:val="008A0CEA"/>
    <w:rsid w:val="008E1218"/>
    <w:rsid w:val="008F294B"/>
    <w:rsid w:val="009109FA"/>
    <w:rsid w:val="00950865"/>
    <w:rsid w:val="009B39C4"/>
    <w:rsid w:val="009B5028"/>
    <w:rsid w:val="009D253D"/>
    <w:rsid w:val="009F3453"/>
    <w:rsid w:val="00A03300"/>
    <w:rsid w:val="00A2420E"/>
    <w:rsid w:val="00A26809"/>
    <w:rsid w:val="00A5771D"/>
    <w:rsid w:val="00A75759"/>
    <w:rsid w:val="00A812AE"/>
    <w:rsid w:val="00AE4979"/>
    <w:rsid w:val="00B22272"/>
    <w:rsid w:val="00B258AE"/>
    <w:rsid w:val="00B416D0"/>
    <w:rsid w:val="00B42C47"/>
    <w:rsid w:val="00B90350"/>
    <w:rsid w:val="00BF3BAE"/>
    <w:rsid w:val="00BF5DC2"/>
    <w:rsid w:val="00C505EB"/>
    <w:rsid w:val="00CB5470"/>
    <w:rsid w:val="00CE5A68"/>
    <w:rsid w:val="00D67052"/>
    <w:rsid w:val="00DA4C57"/>
    <w:rsid w:val="00DA76AE"/>
    <w:rsid w:val="00DB3DCD"/>
    <w:rsid w:val="00E13AB9"/>
    <w:rsid w:val="00E212FD"/>
    <w:rsid w:val="00E36593"/>
    <w:rsid w:val="00E82922"/>
    <w:rsid w:val="00E85142"/>
    <w:rsid w:val="00EE3D4C"/>
    <w:rsid w:val="00F019F0"/>
    <w:rsid w:val="00F40D45"/>
    <w:rsid w:val="00F41A67"/>
    <w:rsid w:val="00FC5923"/>
    <w:rsid w:val="00FE4FC4"/>
    <w:rsid w:val="10C73C38"/>
    <w:rsid w:val="1177372C"/>
    <w:rsid w:val="20E54D88"/>
    <w:rsid w:val="22811DE9"/>
    <w:rsid w:val="241CEE4A"/>
    <w:rsid w:val="28F05F6D"/>
    <w:rsid w:val="40505F51"/>
    <w:rsid w:val="5C83D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8274A0"/>
  <w15:docId w15:val="{F370269F-76A1-4334-96A0-661FF980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BAE"/>
    <w:pPr>
      <w:widowControl w:val="0"/>
      <w:spacing w:line="240" w:lineRule="atLeast"/>
    </w:pPr>
    <w:rPr>
      <w:rFonts w:ascii="Trebuchet MS" w:hAnsi="Trebuchet MS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styleId="Bullet2" w:customStyle="1">
    <w:name w:val="Bullet2"/>
    <w:basedOn w:val="Normal"/>
    <w:rsid w:val="001B6529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rsid w:val="001B6529"/>
    <w:pPr>
      <w:spacing w:before="80" w:line="240" w:lineRule="auto"/>
      <w:jc w:val="both"/>
    </w:pPr>
  </w:style>
  <w:style w:type="paragraph" w:styleId="Tabletext" w:customStyle="1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styleId="Paragraph3" w:customStyle="1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styleId="MainTitle" w:customStyle="1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styleId="infoblue0" w:customStyle="1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A2420E"/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3.png" Id="R6184f5509def4023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png" Id="Rb778f36331a9423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IFPE\TADS\PDS-TADS-IFPE\Documenta&#231;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B4FDBFB90544FB8346309C363B043" ma:contentTypeVersion="4" ma:contentTypeDescription="Crie um novo documento." ma:contentTypeScope="" ma:versionID="79f167649540ea2aaed22f58ebcccefd">
  <xsd:schema xmlns:xsd="http://www.w3.org/2001/XMLSchema" xmlns:xs="http://www.w3.org/2001/XMLSchema" xmlns:p="http://schemas.microsoft.com/office/2006/metadata/properties" xmlns:ns2="43e71bc6-ee26-4994-b4b5-0bd7a660583a" targetNamespace="http://schemas.microsoft.com/office/2006/metadata/properties" ma:root="true" ma:fieldsID="62566aabdd202cb88884cb2bd9a49628" ns2:_="">
    <xsd:import namespace="43e71bc6-ee26-4994-b4b5-0bd7a66058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71bc6-ee26-4994-b4b5-0bd7a66058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e71bc6-ee26-4994-b4b5-0bd7a660583a" xsi:nil="true"/>
  </documentManagement>
</p:properties>
</file>

<file path=customXml/itemProps1.xml><?xml version="1.0" encoding="utf-8"?>
<ds:datastoreItem xmlns:ds="http://schemas.openxmlformats.org/officeDocument/2006/customXml" ds:itemID="{1D052E4B-B48F-4CCC-8FAA-27A413710F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C76F2-CDB1-4159-BB58-1350D37B9510}"/>
</file>

<file path=customXml/itemProps3.xml><?xml version="1.0" encoding="utf-8"?>
<ds:datastoreItem xmlns:ds="http://schemas.openxmlformats.org/officeDocument/2006/customXml" ds:itemID="{1D450BDB-47A5-4D13-A795-F31C14D7BB5A}"/>
</file>

<file path=customXml/itemProps4.xml><?xml version="1.0" encoding="utf-8"?>
<ds:datastoreItem xmlns:ds="http://schemas.openxmlformats.org/officeDocument/2006/customXml" ds:itemID="{D580A7FB-A2D5-4735-B531-23798EED8C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vision_tpl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Visão</dc:title>
  <dc:subject>Nome do projeto</dc:subject>
  <dc:creator>danilo.silva</dc:creator>
  <lastModifiedBy>Danilo Farias Soares da Silva</lastModifiedBy>
  <revision>14</revision>
  <lastPrinted>2001-03-15T17:26:00.0000000Z</lastPrinted>
  <dcterms:created xsi:type="dcterms:W3CDTF">2017-10-02T16:36:00.0000000Z</dcterms:created>
  <dcterms:modified xsi:type="dcterms:W3CDTF">2023-11-08T23:54:23.7473473Z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0x0101009FBB4FDBFB90544FB8346309C363B043</vt:lpwstr>
  </property>
</Properties>
</file>